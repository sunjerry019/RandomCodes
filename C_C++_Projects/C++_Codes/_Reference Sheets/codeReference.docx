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81620632"/>
        <w:docPartObj>
          <w:docPartGallery w:val="Cover Pages"/>
          <w:docPartUnique/>
        </w:docPartObj>
      </w:sdtPr>
      <w:sdtContent>
        <w:p w:rsidR="00D47848" w:rsidRDefault="00D47848">
          <w:r>
            <w:rPr>
              <w:noProof/>
              <w:lang w:val="en-SG"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47848" w:rsidRDefault="00D4784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SG"/>
                                        </w:rPr>
                                        <w:t>Li Yicheng</w:t>
                                      </w:r>
                                    </w:p>
                                  </w:sdtContent>
                                </w:sdt>
                                <w:p w:rsidR="00D47848" w:rsidRDefault="00D4784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2014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4P3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7848" w:rsidRDefault="00D47848" w:rsidP="00D4784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0C226" w:themeColor="accent1"/>
                                      <w:sz w:val="72"/>
                                      <w:szCs w:val="72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0C226" w:themeColor="accent1"/>
                                      <w:sz w:val="72"/>
                                      <w:szCs w:val="72"/>
                                      <w:lang w:val="en-SG"/>
                                    </w:rPr>
                                    <w:t>2015 noi selection test</w:t>
                                  </w:r>
                                </w:p>
                                <w:p w:rsidR="00D47848" w:rsidRDefault="00D47848" w:rsidP="00D4784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0C226" w:themeColor="accent1"/>
                                      <w:sz w:val="72"/>
                                      <w:szCs w:val="72"/>
                                      <w:lang w:val="en-SG"/>
                                    </w:rPr>
                                  </w:pPr>
                                </w:p>
                                <w:p w:rsidR="00D47848" w:rsidRDefault="00D47848" w:rsidP="00D4784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0C226" w:themeColor="accent1"/>
                                      <w:sz w:val="44"/>
                                      <w:szCs w:val="72"/>
                                      <w:lang w:val="en-SG"/>
                                    </w:rPr>
                                  </w:pPr>
                                  <w:r w:rsidRPr="00D4784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0C226" w:themeColor="accent1"/>
                                      <w:sz w:val="44"/>
                                      <w:szCs w:val="72"/>
                                      <w:lang w:val="en-SG"/>
                                    </w:rPr>
                                    <w:t>emergency code reference</w:t>
                                  </w:r>
                                </w:p>
                                <w:p w:rsidR="00D47848" w:rsidRPr="00D47848" w:rsidRDefault="00D47848" w:rsidP="00D4784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0C226" w:themeColor="accent1"/>
                                      <w:sz w:val="44"/>
                                      <w:szCs w:val="72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0C226" w:themeColor="accent1"/>
                                      <w:sz w:val="44"/>
                                      <w:szCs w:val="72"/>
                                      <w:lang w:val="en-SG"/>
                                    </w:rPr>
                                    <w:t>(for common problems)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90c226 [3204]" stroked="f" strokeweight="1.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90c226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47848" w:rsidRDefault="00D4784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SG"/>
                                  </w:rPr>
                                  <w:t>Li Yicheng</w:t>
                                </w:r>
                              </w:p>
                            </w:sdtContent>
                          </w:sdt>
                          <w:p w:rsidR="00D47848" w:rsidRDefault="00D4784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2014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4P3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D47848" w:rsidRDefault="00D47848" w:rsidP="00D4784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0C226" w:themeColor="accent1"/>
                                <w:sz w:val="72"/>
                                <w:szCs w:val="72"/>
                                <w:lang w:val="en-SG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0C226" w:themeColor="accent1"/>
                                <w:sz w:val="72"/>
                                <w:szCs w:val="72"/>
                                <w:lang w:val="en-SG"/>
                              </w:rPr>
                              <w:t>2015 noi selection test</w:t>
                            </w:r>
                          </w:p>
                          <w:p w:rsidR="00D47848" w:rsidRDefault="00D47848" w:rsidP="00D4784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0C226" w:themeColor="accent1"/>
                                <w:sz w:val="72"/>
                                <w:szCs w:val="72"/>
                                <w:lang w:val="en-SG"/>
                              </w:rPr>
                            </w:pPr>
                          </w:p>
                          <w:p w:rsidR="00D47848" w:rsidRDefault="00D47848" w:rsidP="00D4784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0C226" w:themeColor="accent1"/>
                                <w:sz w:val="44"/>
                                <w:szCs w:val="72"/>
                                <w:lang w:val="en-SG"/>
                              </w:rPr>
                            </w:pPr>
                            <w:r w:rsidRPr="00D4784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0C226" w:themeColor="accent1"/>
                                <w:sz w:val="44"/>
                                <w:szCs w:val="72"/>
                                <w:lang w:val="en-SG"/>
                              </w:rPr>
                              <w:t>emergency code reference</w:t>
                            </w:r>
                          </w:p>
                          <w:p w:rsidR="00D47848" w:rsidRPr="00D47848" w:rsidRDefault="00D47848" w:rsidP="00D4784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0C226" w:themeColor="accent1"/>
                                <w:sz w:val="44"/>
                                <w:szCs w:val="72"/>
                                <w:lang w:val="en-SG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0C226" w:themeColor="accent1"/>
                                <w:sz w:val="44"/>
                                <w:szCs w:val="72"/>
                                <w:lang w:val="en-SG"/>
                              </w:rPr>
                              <w:t>(for common problems)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47848" w:rsidRDefault="00D47848">
          <w:pPr>
            <w:rPr>
              <w:rFonts w:asciiTheme="majorHAnsi" w:eastAsiaTheme="majorEastAsia" w:hAnsiTheme="majorHAnsi" w:cstheme="majorBidi"/>
              <w:color w:val="90C226" w:themeColor="accent1"/>
              <w:spacing w:val="-7"/>
              <w:sz w:val="64"/>
              <w:szCs w:val="64"/>
            </w:rPr>
          </w:pPr>
          <w:r>
            <w:br w:type="page"/>
          </w:r>
        </w:p>
      </w:sdtContent>
    </w:sdt>
    <w:p w:rsidR="00572DFB" w:rsidRDefault="00130C21" w:rsidP="00130C21">
      <w:pPr>
        <w:pStyle w:val="Heading1"/>
        <w:jc w:val="center"/>
        <w:rPr>
          <w:sz w:val="44"/>
        </w:rPr>
      </w:pPr>
      <w:r>
        <w:rPr>
          <w:sz w:val="44"/>
        </w:rPr>
        <w:lastRenderedPageBreak/>
        <w:t>Coin Change Problem</w:t>
      </w:r>
    </w:p>
    <w:p w:rsidR="00920B94" w:rsidRPr="00920B94" w:rsidRDefault="00920B94" w:rsidP="00920B94">
      <w:r>
        <w:t>Given a sum of money e.g. 75 cents and denominations e.g. 5 cents, 10 cents, and 50 cents, find the least number of coins required to make the change.</w:t>
      </w:r>
    </w:p>
    <w:bookmarkStart w:id="0" w:name="_MON_1483882365"/>
    <w:bookmarkEnd w:id="0"/>
    <w:p w:rsidR="009E26B7" w:rsidRDefault="00130C21" w:rsidP="00130C21">
      <w:pPr>
        <w:rPr>
          <w:sz w:val="28"/>
        </w:rPr>
      </w:pPr>
      <w:r>
        <w:rPr>
          <w:sz w:val="28"/>
        </w:rPr>
        <w:object w:dxaOrig="9026" w:dyaOrig="8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08pt" o:ole="">
            <v:imagedata r:id="rId7" o:title=""/>
          </v:shape>
          <o:OLEObject Type="Embed" ProgID="Word.OpenDocumentText.12" ShapeID="_x0000_i1025" DrawAspect="Content" ObjectID="_1483886288" r:id="rId8"/>
        </w:object>
      </w:r>
    </w:p>
    <w:p w:rsidR="009E26B7" w:rsidRDefault="009E26B7" w:rsidP="009E26B7">
      <w:pPr>
        <w:pStyle w:val="Heading1"/>
        <w:jc w:val="center"/>
      </w:pPr>
      <w:r>
        <w:t>Dijkstra’s Algorithm – Shortest Path Problem</w:t>
      </w:r>
    </w:p>
    <w:p w:rsidR="00F94B17" w:rsidRPr="00F94B17" w:rsidRDefault="00F94B17" w:rsidP="00F94B17">
      <w:r>
        <w:t>To find the shortest path in a graph.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#include &lt;iostream&gt;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#include &lt;vector&gt;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#include &lt;string&gt;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#include &lt;list&gt;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#include &lt;limits&gt; // for numeric_limits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#include &lt;set&gt;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#include &lt;utility&gt; // for pair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#include &lt;algorithm&gt;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#include &lt;iterator&gt;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typedef int vertex_t;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lastRenderedPageBreak/>
        <w:t>typedef double weight_t;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const weight_t max_weight = std::numeric_limits&lt;double&gt;::infinity();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struct neighbor {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vertex_t target;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weight_t weight;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neighbor(vertex_t arg_target, weight_t arg_weight)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: target(arg_target), weight(arg_weight) { }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typedef std::vector&lt;std::vector&lt;neighbor&gt; &gt; adjacency_list_t;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void DijkstraComputePaths(vertex_t source,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              const adjacency_list_t &amp;adjacency_list,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              std::vector&lt;weight_t&gt; &amp;min_distance,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              std::vector&lt;vertex_t&gt; &amp;previous)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{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int n = adjacency_list.size();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min_distance.clear();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min_distance.resize(n, max_weight);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min_distance[source] = 0;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previous.clear();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previous.resize(n, -1);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std::set&lt;std::pair&lt;weight_t, vertex_t&gt; &gt; vertex_queue;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vertex_queue.insert(std::make_pair(min_distance[source], source));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while (!vertex_queue.empty())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{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weight_t dist = vertex_queue.begin()-&gt;first;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vertex_t u = vertex_queue.begin()-&gt;second;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vertex_queue.erase(vertex_queue.begin());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// Visit each edge exiting u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>const std::vector&lt;neighbor&gt; &amp;neighbors = adjacency_list[u];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for (std::vector&lt;neighbor&gt;::const_iterator neighbor_iter = neighbors.begin();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 neighbor_iter != neighbors.end();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 neighbor_iter++)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{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vertex_t v = neighbor_iter-&gt;target;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weight_t weight = neighbor_iter-&gt;weight;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    weight_t distance_through_u = dist + weight;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 xml:space="preserve">    if (distance_through_u &lt; min_distance[v]) {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 xml:space="preserve">        vertex_queue.erase(std::make_pair(min_distance[v], v));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 xml:space="preserve">        min_distance[v] = distance_through_u;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 xml:space="preserve">        previous[v] = u;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 xml:space="preserve">        vertex_queue.insert(std::make_pair(min_distance[v], v));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  <w:t xml:space="preserve">    }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}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}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std::list&lt;vertex_t&gt; DijkstraGetShortestPathTo(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vertex_t vertex, const std::vector&lt;vertex_t&gt; &amp;previous)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{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lastRenderedPageBreak/>
        <w:t xml:space="preserve">    std::list&lt;vertex_t&gt; path;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for ( ; vertex != -1; vertex = previous[vertex])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   path.push_front(vertex);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return path;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}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int main()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{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// remember to insert edges both ways for an undirected graph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adjacency_list_t adjacency_list(6);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// 0 = a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adjacency_list[0].push_back(neighbor(1, 7));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adjacency_list[0].push_back(neighbor(2, 9));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adjacency_list[0].push_back(neighbor(5, 14));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// 1 = b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adjacency_list[1].push_back(neighbor(0, 7));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adjacency_list[1].push_back(neighbor(2, 10));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adjacency_list[1].push_back(neighbor(3, 15));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// 2 = c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adjacency_list[2].push_back(neighbor(0, 9));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adjacency_list[2].push_back(neighbor(1, 10));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adjacency_list[2].push_back(neighbor(3, 11));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adjacency_list[2].push_back(neighbor(5, 2));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// 3 = d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adjacency_list[3].push_back(neighbor(1, 15));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adjacency_list[3].push_back(neighbor(2, 11));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adjacency_list[3].push_back(neighbor(4, 6));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// 4 = e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adjacency_list[4].push_back(neighbor(3, 6));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adjacency_list[4].push_back(neighbor(5, 9));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// 5 = f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adjacency_list[5].push_back(neighbor(0, 14));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adjacency_list[5].push_back(neighbor(2, 2));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adjacency_list[5].push_back(neighbor(4, 9));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std::vector&lt;weight_t&gt; min_distance;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std::vector&lt;vertex_t&gt; previous;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DijkstraComputePaths(0, adjacency_list, min_distance, previous);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std::cout &lt;&lt; "Distance from 0 to 4: " &lt;&lt; min_distance[4] &lt;&lt; std::endl;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std::list&lt;vertex_t&gt; path = DijkstraGetShortestPathTo(4, previous);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std::cout &lt;&lt; "Path : ";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std::copy(path.begin(), path.end(), std::ostream_iterator&lt;vertex_t&gt;(std::cout, " "));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std::cout &lt;&lt; std::endl;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9E26B7" w:rsidRDefault="009E26B7" w:rsidP="009E26B7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return 0;</w:t>
      </w:r>
    </w:p>
    <w:p w:rsidR="00130C21" w:rsidRPr="00BF5D33" w:rsidRDefault="009E26B7" w:rsidP="00BF5D33">
      <w:pPr>
        <w:spacing w:after="0" w:line="240" w:lineRule="auto"/>
      </w:pPr>
      <w:r>
        <w:rPr>
          <w:rFonts w:ascii="Courier New" w:eastAsia="Times New Roman" w:hAnsi="Courier New" w:cs="Courier New"/>
        </w:rPr>
        <w:t>}</w:t>
      </w:r>
    </w:p>
    <w:p w:rsidR="00EE10DD" w:rsidRDefault="00BF5D33" w:rsidP="00BF5D33">
      <w:pPr>
        <w:pStyle w:val="Heading1"/>
        <w:jc w:val="center"/>
      </w:pPr>
      <w:r>
        <w:t>Palindrome Detection</w:t>
      </w:r>
    </w:p>
    <w:p w:rsidR="00BF5D33" w:rsidRDefault="0049074D" w:rsidP="00BF5D33">
      <w:r>
        <w:t>To detect if a given string is a palindrome. A palindrome is something where that is exactly the same reversed e.g. americacirema</w:t>
      </w:r>
    </w:p>
    <w:p w:rsidR="00BF5D33" w:rsidRPr="00BF5D33" w:rsidRDefault="00BF5D33" w:rsidP="00BF5D33">
      <w:pPr>
        <w:spacing w:after="0" w:line="240" w:lineRule="auto"/>
        <w:rPr>
          <w:rFonts w:ascii="Courier New" w:eastAsia="Times New Roman" w:hAnsi="Courier New" w:cs="Courier New"/>
        </w:rPr>
      </w:pPr>
      <w:r w:rsidRPr="00BF5D33">
        <w:rPr>
          <w:rFonts w:ascii="Courier New" w:eastAsia="Times New Roman" w:hAnsi="Courier New" w:cs="Courier New"/>
        </w:rPr>
        <w:t>#include &lt;string&gt;</w:t>
      </w:r>
    </w:p>
    <w:p w:rsidR="00BF5D33" w:rsidRPr="00BF5D33" w:rsidRDefault="00BF5D33" w:rsidP="00BF5D33">
      <w:pPr>
        <w:spacing w:after="0" w:line="240" w:lineRule="auto"/>
        <w:rPr>
          <w:rFonts w:ascii="Courier New" w:eastAsia="Times New Roman" w:hAnsi="Courier New" w:cs="Courier New"/>
        </w:rPr>
      </w:pPr>
      <w:r w:rsidRPr="00BF5D33">
        <w:rPr>
          <w:rFonts w:ascii="Courier New" w:eastAsia="Times New Roman" w:hAnsi="Courier New" w:cs="Courier New"/>
        </w:rPr>
        <w:t>#include &lt;algorithm&gt;</w:t>
      </w:r>
    </w:p>
    <w:p w:rsidR="00BF5D33" w:rsidRPr="00BF5D33" w:rsidRDefault="00BF5D33" w:rsidP="00BF5D33">
      <w:pPr>
        <w:spacing w:after="0" w:line="240" w:lineRule="auto"/>
        <w:rPr>
          <w:rFonts w:ascii="Courier New" w:eastAsia="Times New Roman" w:hAnsi="Courier New" w:cs="Courier New"/>
        </w:rPr>
      </w:pPr>
      <w:r w:rsidRPr="00BF5D33">
        <w:rPr>
          <w:rFonts w:ascii="Courier New" w:eastAsia="Times New Roman" w:hAnsi="Courier New" w:cs="Courier New"/>
        </w:rPr>
        <w:t xml:space="preserve"> </w:t>
      </w:r>
    </w:p>
    <w:p w:rsidR="00BF5D33" w:rsidRPr="00BF5D33" w:rsidRDefault="00BF5D33" w:rsidP="00BF5D33">
      <w:pPr>
        <w:spacing w:after="0" w:line="240" w:lineRule="auto"/>
        <w:rPr>
          <w:rFonts w:ascii="Courier New" w:eastAsia="Times New Roman" w:hAnsi="Courier New" w:cs="Courier New"/>
        </w:rPr>
      </w:pPr>
      <w:r w:rsidRPr="00BF5D33">
        <w:rPr>
          <w:rFonts w:ascii="Courier New" w:eastAsia="Times New Roman" w:hAnsi="Courier New" w:cs="Courier New"/>
        </w:rPr>
        <w:t>bool is_palindrome(std::string const&amp; s)</w:t>
      </w:r>
    </w:p>
    <w:p w:rsidR="00BF5D33" w:rsidRPr="00BF5D33" w:rsidRDefault="00BF5D33" w:rsidP="00BF5D33">
      <w:pPr>
        <w:spacing w:after="0" w:line="240" w:lineRule="auto"/>
        <w:rPr>
          <w:rFonts w:ascii="Courier New" w:eastAsia="Times New Roman" w:hAnsi="Courier New" w:cs="Courier New"/>
        </w:rPr>
      </w:pPr>
      <w:r w:rsidRPr="00BF5D33">
        <w:rPr>
          <w:rFonts w:ascii="Courier New" w:eastAsia="Times New Roman" w:hAnsi="Courier New" w:cs="Courier New"/>
        </w:rPr>
        <w:t>{</w:t>
      </w:r>
    </w:p>
    <w:p w:rsidR="00BF5D33" w:rsidRPr="00BF5D33" w:rsidRDefault="00BF5D33" w:rsidP="00BF5D33">
      <w:pPr>
        <w:spacing w:after="0" w:line="240" w:lineRule="auto"/>
        <w:rPr>
          <w:rFonts w:ascii="Courier New" w:eastAsia="Times New Roman" w:hAnsi="Courier New" w:cs="Courier New"/>
        </w:rPr>
      </w:pPr>
      <w:r w:rsidRPr="00BF5D33">
        <w:rPr>
          <w:rFonts w:ascii="Courier New" w:eastAsia="Times New Roman" w:hAnsi="Courier New" w:cs="Courier New"/>
        </w:rPr>
        <w:t xml:space="preserve">  return std::equal(s.begin(), s.begin()+s.length()/2, s.rbegin());</w:t>
      </w:r>
    </w:p>
    <w:p w:rsidR="00BF5D33" w:rsidRPr="00BF5D33" w:rsidRDefault="00BF5D33" w:rsidP="00BF5D33">
      <w:pPr>
        <w:spacing w:after="0" w:line="240" w:lineRule="auto"/>
        <w:rPr>
          <w:rFonts w:ascii="Courier New" w:eastAsia="Times New Roman" w:hAnsi="Courier New" w:cs="Courier New"/>
        </w:rPr>
      </w:pPr>
      <w:r w:rsidRPr="00BF5D33">
        <w:rPr>
          <w:rFonts w:ascii="Courier New" w:eastAsia="Times New Roman" w:hAnsi="Courier New" w:cs="Courier New"/>
        </w:rPr>
        <w:t>}</w:t>
      </w:r>
    </w:p>
    <w:p w:rsidR="00995430" w:rsidRDefault="00995430" w:rsidP="00130C21">
      <w:pPr>
        <w:rPr>
          <w:sz w:val="28"/>
        </w:rPr>
      </w:pPr>
    </w:p>
    <w:p w:rsidR="00241FF6" w:rsidRDefault="00241FF6" w:rsidP="00241FF6">
      <w:pPr>
        <w:pStyle w:val="Heading1"/>
        <w:jc w:val="center"/>
      </w:pPr>
      <w:r>
        <w:t>Towers of Hanoi Solution</w:t>
      </w:r>
    </w:p>
    <w:p w:rsidR="00EB1A18" w:rsidRPr="00EB1A18" w:rsidRDefault="00EB1A18" w:rsidP="00EB1A18">
      <w:r>
        <w:t xml:space="preserve">A bot to play the Towers of Hanoi game. </w:t>
      </w:r>
      <w:r w:rsidR="008D03B7">
        <w:t>It involves shifting circular blocks of varying sizes from one pole to another, with another empty pole to help. A block can sit on a larger block on the same pole, but a larger block cannot sit on a smaller block.</w:t>
      </w:r>
      <w:r w:rsidR="00E72EC9">
        <w:t xml:space="preserve"> Only one block can be shifted at the same time.</w:t>
      </w:r>
    </w:p>
    <w:p w:rsidR="00241FF6" w:rsidRDefault="00241FF6" w:rsidP="00241FF6">
      <w:pPr>
        <w:spacing w:after="0" w:line="240" w:lineRule="auto"/>
        <w:rPr>
          <w:rFonts w:ascii="Courier New" w:eastAsia="Times New Roman" w:hAnsi="Courier New" w:cs="Courier New"/>
        </w:rPr>
      </w:pPr>
    </w:p>
    <w:p w:rsidR="00241FF6" w:rsidRPr="00241FF6" w:rsidRDefault="00241FF6" w:rsidP="00241FF6">
      <w:pPr>
        <w:spacing w:after="0" w:line="240" w:lineRule="auto"/>
        <w:rPr>
          <w:rFonts w:ascii="Courier New" w:eastAsia="Times New Roman" w:hAnsi="Courier New" w:cs="Courier New"/>
        </w:rPr>
      </w:pPr>
      <w:r w:rsidRPr="00241FF6">
        <w:rPr>
          <w:rFonts w:ascii="Courier New" w:eastAsia="Times New Roman" w:hAnsi="Courier New" w:cs="Courier New"/>
        </w:rPr>
        <w:t>void move(int n, int from, int to, int via) {</w:t>
      </w:r>
    </w:p>
    <w:p w:rsidR="00241FF6" w:rsidRPr="00241FF6" w:rsidRDefault="00241FF6" w:rsidP="00241FF6">
      <w:pPr>
        <w:spacing w:after="0" w:line="240" w:lineRule="auto"/>
        <w:rPr>
          <w:rFonts w:ascii="Courier New" w:eastAsia="Times New Roman" w:hAnsi="Courier New" w:cs="Courier New"/>
        </w:rPr>
      </w:pPr>
      <w:r w:rsidRPr="00241FF6">
        <w:rPr>
          <w:rFonts w:ascii="Courier New" w:eastAsia="Times New Roman" w:hAnsi="Courier New" w:cs="Courier New"/>
        </w:rPr>
        <w:t xml:space="preserve">  if (n == 1) {</w:t>
      </w:r>
    </w:p>
    <w:p w:rsidR="00241FF6" w:rsidRPr="00241FF6" w:rsidRDefault="00241FF6" w:rsidP="00241FF6">
      <w:pPr>
        <w:spacing w:after="0" w:line="240" w:lineRule="auto"/>
        <w:rPr>
          <w:rFonts w:ascii="Courier New" w:eastAsia="Times New Roman" w:hAnsi="Courier New" w:cs="Courier New"/>
        </w:rPr>
      </w:pPr>
      <w:r w:rsidRPr="00241FF6">
        <w:rPr>
          <w:rFonts w:ascii="Courier New" w:eastAsia="Times New Roman" w:hAnsi="Courier New" w:cs="Courier New"/>
        </w:rPr>
        <w:t xml:space="preserve">    std::cout &lt;&lt; "Move disk from pole " &lt;&lt; from &lt;&lt; " to pole " &lt;&lt; to &lt;&lt; std::endl;</w:t>
      </w:r>
    </w:p>
    <w:p w:rsidR="00241FF6" w:rsidRPr="00241FF6" w:rsidRDefault="00241FF6" w:rsidP="00241FF6">
      <w:pPr>
        <w:spacing w:after="0" w:line="240" w:lineRule="auto"/>
        <w:rPr>
          <w:rFonts w:ascii="Courier New" w:eastAsia="Times New Roman" w:hAnsi="Courier New" w:cs="Courier New"/>
        </w:rPr>
      </w:pPr>
      <w:r w:rsidRPr="00241FF6">
        <w:rPr>
          <w:rFonts w:ascii="Courier New" w:eastAsia="Times New Roman" w:hAnsi="Courier New" w:cs="Courier New"/>
        </w:rPr>
        <w:t xml:space="preserve">  } else {</w:t>
      </w:r>
    </w:p>
    <w:p w:rsidR="00241FF6" w:rsidRPr="00241FF6" w:rsidRDefault="00241FF6" w:rsidP="00241FF6">
      <w:pPr>
        <w:spacing w:after="0" w:line="240" w:lineRule="auto"/>
        <w:rPr>
          <w:rFonts w:ascii="Courier New" w:eastAsia="Times New Roman" w:hAnsi="Courier New" w:cs="Courier New"/>
        </w:rPr>
      </w:pPr>
      <w:r w:rsidRPr="00241FF6">
        <w:rPr>
          <w:rFonts w:ascii="Courier New" w:eastAsia="Times New Roman" w:hAnsi="Courier New" w:cs="Courier New"/>
        </w:rPr>
        <w:t xml:space="preserve">    move(n - 1, from, via, to);</w:t>
      </w:r>
    </w:p>
    <w:p w:rsidR="00241FF6" w:rsidRPr="00241FF6" w:rsidRDefault="00241FF6" w:rsidP="00241FF6">
      <w:pPr>
        <w:spacing w:after="0" w:line="240" w:lineRule="auto"/>
        <w:rPr>
          <w:rFonts w:ascii="Courier New" w:eastAsia="Times New Roman" w:hAnsi="Courier New" w:cs="Courier New"/>
        </w:rPr>
      </w:pPr>
      <w:r w:rsidRPr="00241FF6">
        <w:rPr>
          <w:rFonts w:ascii="Courier New" w:eastAsia="Times New Roman" w:hAnsi="Courier New" w:cs="Courier New"/>
        </w:rPr>
        <w:t xml:space="preserve">    move(1, from, to, via);</w:t>
      </w:r>
    </w:p>
    <w:p w:rsidR="00241FF6" w:rsidRPr="00241FF6" w:rsidRDefault="00241FF6" w:rsidP="00241FF6">
      <w:pPr>
        <w:spacing w:after="0" w:line="240" w:lineRule="auto"/>
        <w:rPr>
          <w:rFonts w:ascii="Courier New" w:eastAsia="Times New Roman" w:hAnsi="Courier New" w:cs="Courier New"/>
        </w:rPr>
      </w:pPr>
      <w:r w:rsidRPr="00241FF6">
        <w:rPr>
          <w:rFonts w:ascii="Courier New" w:eastAsia="Times New Roman" w:hAnsi="Courier New" w:cs="Courier New"/>
        </w:rPr>
        <w:t xml:space="preserve">    move(n - 1, via, to, from);</w:t>
      </w:r>
    </w:p>
    <w:p w:rsidR="00241FF6" w:rsidRPr="00241FF6" w:rsidRDefault="00241FF6" w:rsidP="00241FF6">
      <w:pPr>
        <w:spacing w:after="0" w:line="240" w:lineRule="auto"/>
        <w:rPr>
          <w:rFonts w:ascii="Courier New" w:eastAsia="Times New Roman" w:hAnsi="Courier New" w:cs="Courier New"/>
        </w:rPr>
      </w:pPr>
      <w:r w:rsidRPr="00241FF6">
        <w:rPr>
          <w:rFonts w:ascii="Courier New" w:eastAsia="Times New Roman" w:hAnsi="Courier New" w:cs="Courier New"/>
        </w:rPr>
        <w:t xml:space="preserve">  }</w:t>
      </w:r>
    </w:p>
    <w:p w:rsidR="00241FF6" w:rsidRDefault="00241FF6" w:rsidP="00241FF6">
      <w:pPr>
        <w:spacing w:after="0" w:line="240" w:lineRule="auto"/>
        <w:rPr>
          <w:rFonts w:ascii="Courier New" w:eastAsia="Times New Roman" w:hAnsi="Courier New" w:cs="Courier New"/>
        </w:rPr>
      </w:pPr>
      <w:r w:rsidRPr="00241FF6">
        <w:rPr>
          <w:rFonts w:ascii="Courier New" w:eastAsia="Times New Roman" w:hAnsi="Courier New" w:cs="Courier New"/>
        </w:rPr>
        <w:t>}</w:t>
      </w:r>
    </w:p>
    <w:p w:rsidR="008A3205" w:rsidRDefault="008A3205" w:rsidP="00241FF6">
      <w:pPr>
        <w:spacing w:after="0" w:line="240" w:lineRule="auto"/>
        <w:rPr>
          <w:rFonts w:ascii="Courier New" w:eastAsia="Times New Roman" w:hAnsi="Courier New" w:cs="Courier New"/>
        </w:rPr>
      </w:pPr>
    </w:p>
    <w:p w:rsidR="008A3205" w:rsidRDefault="008A3205" w:rsidP="008A3205">
      <w:pPr>
        <w:pStyle w:val="Heading1"/>
        <w:jc w:val="center"/>
      </w:pPr>
      <w:r>
        <w:t>Closest Pair Problem</w:t>
      </w:r>
    </w:p>
    <w:p w:rsidR="008A3205" w:rsidRDefault="008A3205" w:rsidP="008A3205">
      <w:r>
        <w:t>Finds the 2 points on a 2D plane that are closest.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#include &lt;stdio.h&gt;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#include &lt;stdlib.h&gt;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#include &lt;values.h&gt;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#include &lt;math.h&gt;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#include &lt;string.h&gt;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typedef struct { double x, y; } point_t, *point;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inline double dist(point a, point b)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{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double dx = a-&gt;x - b-&gt;x, dy = a-&gt;y - b-&gt;y;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return dx * dx + dy * dy;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}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inline int cmp_dbl(double a, double b)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{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return a &lt; b ? -1 : a &gt; b ? 1 : 0;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}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int cmp_x(const void *a, const void *b) {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return cmp_dbl( (*(const point*)a)-&gt;x, (*(const point*)b)-&gt;x 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}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int cmp_y(const void *a, const void *b) {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return cmp_dbl( (*(const point*)a)-&gt;y, (*(const point*)b)-&gt;y 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}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double closest(point* sx, int nx, point* sy, int ny, point *a, point *b)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{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int left, right, i;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double d, min_d, x0, x1, mid, x;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point a1, b1;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point *s_yy;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lastRenderedPageBreak/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if (nx &lt;= 8) return brute_force(sx, nx, a, b);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s_yy  = malloc(sizeof(point) * ny);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mid = sx[nx/2]-&gt;x;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/* adding points to the y-sorted list; if a point's x is less than mid,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add to the begining; if more, add to the end backwards, hence the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need to reverse it */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left = -1; right = ny;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for (i = 0; i &lt; ny; i++)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if (sy[i]-&gt;x &lt; mid) s_yy[++left] = sy[i];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else                s_yy[--right]= sy[i];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/* reverse the higher part of the list */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for (i = ny - 1; right &lt; i; right ++, i--) {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a1 = s_yy[right]; s_yy[right] = s_yy[i]; s_yy[i] = a1;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}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min_d = closest(sx, nx/2, s_yy, left + 1, a, b);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d = closest(sx + nx/2, nx - nx/2, s_yy + left + 1, ny - left - 1, &amp;a1, &amp;b1);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if (d &lt; min_d) { min_d = d; *a = a1; *b = b1; }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d = sqrt(min_d);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/* get all the points within distance d of the center line */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left = -1; right = ny;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for (i = 0; i &lt; ny; i++) {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x = sy[i]-&gt;x - mid;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if (x &lt;= -d || x &gt;= d) continue;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if (x &lt; 0) s_yy[++left]  = sy[i];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else       s_yy[--right] = sy[i];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}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/* compare each left point to right point */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while (left &gt;= 0) {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x0 = s_yy[left]-&gt;y + d;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while (right &lt; ny &amp;&amp; s_yy[right]-&gt;y &gt; x0) right ++;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if (right &gt;= ny) break;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x1 = s_yy[left]-&gt;y - d;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for (i = right; i &lt; ny &amp;&amp; s_yy[i]-&gt;y &gt; x1; i++)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        if ((x = dist(s_yy[left], s_yy[i])) &lt; min_d) {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                min_d = x;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                d = sqrt(min_d);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                *a = s_yy[left];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                *b = s_yy[i];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        }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left --;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}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free(s_yy);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return min_d;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}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lastRenderedPageBreak/>
        <w:t>#define NP 1000000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int main()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{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int i;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point a, b;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point pts  = malloc(sizeof(point_t) * NP);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point* s_x = malloc(sizeof(point) * NP);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point* s_y = malloc(sizeof(point) * NP);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for(i = 0; i &lt; NP; i++) {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s_x[i] = pts + i;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pts[i].x = 100 * (double) rand()/RAND_MAX;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        pts[i].y = 100 * (double) rand()/RAND_MAX;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}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/*      printf("brute force: %g, ", sqrt(brute_force(s_x, NP, &amp;a, &amp;b)));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printf("between (%f,%f) and (%f,%f)\n", a-&gt;x, a-&gt;y, b-&gt;x, b-&gt;y);        */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memcpy(s_y, s_x, sizeof(point) * NP);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qsort(s_x, NP, sizeof(point), cmp_x);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qsort(s_y, NP, sizeof(point), cmp_y);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printf("min: %g; ", sqrt(closest(s_x, NP, s_y, NP, &amp;a, &amp;b)));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printf("point (%f,%f) and (%f,%f)\n", a-&gt;x, a-&gt;y, b-&gt;x, b-&gt;y);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/* not freeing the memory, let OS deal with it.  Habit. */</w:t>
      </w:r>
    </w:p>
    <w:p w:rsidR="008A3205" w:rsidRP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 xml:space="preserve">        return 0;</w:t>
      </w:r>
    </w:p>
    <w:p w:rsidR="008A3205" w:rsidRDefault="008A3205" w:rsidP="008A3205">
      <w:pPr>
        <w:spacing w:after="0" w:line="240" w:lineRule="auto"/>
        <w:rPr>
          <w:rFonts w:ascii="Courier New" w:eastAsia="Times New Roman" w:hAnsi="Courier New" w:cs="Courier New"/>
        </w:rPr>
      </w:pPr>
      <w:r w:rsidRPr="008A3205">
        <w:rPr>
          <w:rFonts w:ascii="Courier New" w:eastAsia="Times New Roman" w:hAnsi="Courier New" w:cs="Courier New"/>
        </w:rPr>
        <w:t>}</w:t>
      </w:r>
    </w:p>
    <w:p w:rsidR="0003240F" w:rsidRDefault="0003240F" w:rsidP="008A3205">
      <w:pPr>
        <w:spacing w:after="0" w:line="240" w:lineRule="auto"/>
        <w:rPr>
          <w:rFonts w:ascii="Courier New" w:eastAsia="Times New Roman" w:hAnsi="Courier New" w:cs="Courier New"/>
        </w:rPr>
      </w:pPr>
    </w:p>
    <w:p w:rsidR="0003240F" w:rsidRDefault="00EA7CC6" w:rsidP="00EA7CC6">
      <w:pPr>
        <w:pStyle w:val="Heading1"/>
        <w:jc w:val="center"/>
      </w:pPr>
      <w:r>
        <w:t>Dutch National Flag Problem</w:t>
      </w:r>
    </w:p>
    <w:p w:rsidR="00EA7CC6" w:rsidRPr="00EA7CC6" w:rsidRDefault="00EA7CC6" w:rsidP="000723A1">
      <w:r w:rsidRPr="00EA7CC6">
        <w:t xml:space="preserve">Given a number of red, blue and white balls in random order, arrange them in the order of the colours </w:t>
      </w:r>
      <w:r>
        <w:t xml:space="preserve">in the </w:t>
      </w:r>
      <w:r w:rsidRPr="00EA7CC6">
        <w:t>Dutch national flag.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#include &lt;algorithm&gt;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#include &lt;iostream&gt;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// Dutch national flag problem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template &lt;typename BidIt, typename T&gt;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void dnf_partition(BidIt first, BidIt last, const T&amp; low, const T&amp; high)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{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for (BidIt next = first; next != last; ) {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    if (*next &lt; low) {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        std::iter_swap(first++, next++);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    } else if (!(*next &lt; high)) {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        std::iter_swap(next, --last);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    } else {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        ++next;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    }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}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}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enum Colors { RED, WHITE, BLUE };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void print(const Colors *balls, size_t size)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{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static const char *label[] = { "red", "white", "blue" };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lastRenderedPageBreak/>
        <w:t xml:space="preserve">    std::cout &lt;&lt; "Balls:";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for (size_t i = 0; i &lt; size; ++i) {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    std::cout &lt;&lt; ' ' &lt;&lt; label[balls[i]];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}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0723A1">
        <w:rPr>
          <w:rFonts w:ascii="Courier New" w:eastAsia="Times New Roman" w:hAnsi="Courier New" w:cs="Courier New"/>
          <w:lang w:val="en-SG"/>
        </w:rPr>
        <w:t xml:space="preserve">    std::cout &lt;&lt; "\nSorted: " &lt;&lt; std::boolalpha &lt;&lt; std::is_sorted(balls,</w:t>
      </w:r>
      <w:r w:rsidRPr="00EA7CC6">
        <w:rPr>
          <w:rFonts w:ascii="Courier New" w:eastAsia="Times New Roman" w:hAnsi="Courier New" w:cs="Courier New"/>
        </w:rPr>
        <w:t xml:space="preserve"> balls + size) &lt;&lt; '\n';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}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int main()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{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Colors balls[] = { RED, WHITE, BLUE, RED, WHITE, BLUE, RED, WHITE, BLUE };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std::random_shuffle(balls, balls + 9);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print(balls, 9);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dnf_partition(balls, balls + 9, WHITE, BLUE);</w:t>
      </w:r>
    </w:p>
    <w:p w:rsidR="00EA7CC6" w:rsidRP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 xml:space="preserve">    print(balls, 9);</w:t>
      </w:r>
    </w:p>
    <w:p w:rsidR="00EA7CC6" w:rsidRDefault="00EA7CC6" w:rsidP="00EA7CC6">
      <w:pPr>
        <w:spacing w:after="0" w:line="240" w:lineRule="auto"/>
        <w:rPr>
          <w:rFonts w:ascii="Courier New" w:eastAsia="Times New Roman" w:hAnsi="Courier New" w:cs="Courier New"/>
        </w:rPr>
      </w:pPr>
      <w:r w:rsidRPr="00EA7CC6">
        <w:rPr>
          <w:rFonts w:ascii="Courier New" w:eastAsia="Times New Roman" w:hAnsi="Courier New" w:cs="Courier New"/>
        </w:rPr>
        <w:t>}</w:t>
      </w:r>
    </w:p>
    <w:p w:rsidR="005C7EE0" w:rsidRDefault="005C7EE0" w:rsidP="005C7EE0">
      <w:pPr>
        <w:pStyle w:val="Heading1"/>
        <w:jc w:val="center"/>
      </w:pPr>
      <w:r>
        <w:t>Maximum Subarray Problem</w:t>
      </w:r>
    </w:p>
    <w:p w:rsidR="005C7EE0" w:rsidRDefault="005C7EE0" w:rsidP="005C7EE0">
      <w:r>
        <w:t>Given an array e.g. [1,2,-3,2] find the subarray with the maximum sum ([1,2]</w:t>
      </w:r>
      <w:r w:rsidR="005B0490">
        <w:t>, sum is 3</w:t>
      </w:r>
      <w:bookmarkStart w:id="1" w:name="_GoBack"/>
      <w:bookmarkEnd w:id="1"/>
      <w:r>
        <w:t>).</w:t>
      </w:r>
    </w:p>
    <w:p w:rsidR="005C7EE0" w:rsidRPr="005C7EE0" w:rsidRDefault="005C7EE0" w:rsidP="005C7EE0">
      <w:pPr>
        <w:spacing w:after="0" w:line="240" w:lineRule="auto"/>
        <w:rPr>
          <w:rFonts w:ascii="Courier New" w:eastAsia="Times New Roman" w:hAnsi="Courier New" w:cs="Courier New"/>
        </w:rPr>
      </w:pPr>
      <w:r w:rsidRPr="005C7EE0">
        <w:rPr>
          <w:rFonts w:ascii="Courier New" w:eastAsia="Times New Roman" w:hAnsi="Courier New" w:cs="Courier New"/>
        </w:rPr>
        <w:t>int maxSubArray(int[] A) {</w:t>
      </w:r>
    </w:p>
    <w:p w:rsidR="005C7EE0" w:rsidRPr="005C7EE0" w:rsidRDefault="005C7EE0" w:rsidP="005C7EE0">
      <w:pPr>
        <w:spacing w:after="0" w:line="240" w:lineRule="auto"/>
        <w:rPr>
          <w:rFonts w:ascii="Courier New" w:eastAsia="Times New Roman" w:hAnsi="Courier New" w:cs="Courier New"/>
        </w:rPr>
      </w:pPr>
      <w:r w:rsidRPr="005C7EE0">
        <w:rPr>
          <w:rFonts w:ascii="Courier New" w:eastAsia="Times New Roman" w:hAnsi="Courier New" w:cs="Courier New"/>
        </w:rPr>
        <w:t xml:space="preserve">       int newsum=A[0];</w:t>
      </w:r>
    </w:p>
    <w:p w:rsidR="005C7EE0" w:rsidRPr="005C7EE0" w:rsidRDefault="005C7EE0" w:rsidP="005C7EE0">
      <w:pPr>
        <w:spacing w:after="0" w:line="240" w:lineRule="auto"/>
        <w:rPr>
          <w:rFonts w:ascii="Courier New" w:eastAsia="Times New Roman" w:hAnsi="Courier New" w:cs="Courier New"/>
        </w:rPr>
      </w:pPr>
      <w:r w:rsidRPr="005C7EE0">
        <w:rPr>
          <w:rFonts w:ascii="Courier New" w:eastAsia="Times New Roman" w:hAnsi="Courier New" w:cs="Courier New"/>
        </w:rPr>
        <w:t xml:space="preserve">       int max=A[0];</w:t>
      </w:r>
    </w:p>
    <w:p w:rsidR="005C7EE0" w:rsidRPr="005C7EE0" w:rsidRDefault="005C7EE0" w:rsidP="005C7EE0">
      <w:pPr>
        <w:spacing w:after="0" w:line="240" w:lineRule="auto"/>
        <w:rPr>
          <w:rFonts w:ascii="Courier New" w:eastAsia="Times New Roman" w:hAnsi="Courier New" w:cs="Courier New"/>
        </w:rPr>
      </w:pPr>
      <w:r w:rsidRPr="005C7EE0">
        <w:rPr>
          <w:rFonts w:ascii="Courier New" w:eastAsia="Times New Roman" w:hAnsi="Courier New" w:cs="Courier New"/>
        </w:rPr>
        <w:t xml:space="preserve">       for(int i=1;i&lt;A.length;i++){</w:t>
      </w:r>
    </w:p>
    <w:p w:rsidR="005C7EE0" w:rsidRPr="005C7EE0" w:rsidRDefault="005C7EE0" w:rsidP="005C7EE0">
      <w:pPr>
        <w:spacing w:after="0" w:line="240" w:lineRule="auto"/>
        <w:rPr>
          <w:rFonts w:ascii="Courier New" w:eastAsia="Times New Roman" w:hAnsi="Courier New" w:cs="Courier New"/>
        </w:rPr>
      </w:pPr>
      <w:r w:rsidRPr="005C7EE0">
        <w:rPr>
          <w:rFonts w:ascii="Courier New" w:eastAsia="Times New Roman" w:hAnsi="Courier New" w:cs="Courier New"/>
        </w:rPr>
        <w:t xml:space="preserve">           newsum=Math.max(newsum+A[i],A[i]);</w:t>
      </w:r>
    </w:p>
    <w:p w:rsidR="005C7EE0" w:rsidRPr="005C7EE0" w:rsidRDefault="005C7EE0" w:rsidP="005C7EE0">
      <w:pPr>
        <w:spacing w:after="0" w:line="240" w:lineRule="auto"/>
        <w:rPr>
          <w:rFonts w:ascii="Courier New" w:eastAsia="Times New Roman" w:hAnsi="Courier New" w:cs="Courier New"/>
        </w:rPr>
      </w:pPr>
      <w:r w:rsidRPr="005C7EE0">
        <w:rPr>
          <w:rFonts w:ascii="Courier New" w:eastAsia="Times New Roman" w:hAnsi="Courier New" w:cs="Courier New"/>
        </w:rPr>
        <w:t xml:space="preserve">           max= Math.max(max, newsum);</w:t>
      </w:r>
    </w:p>
    <w:p w:rsidR="005C7EE0" w:rsidRPr="005C7EE0" w:rsidRDefault="005C7EE0" w:rsidP="005C7EE0">
      <w:pPr>
        <w:spacing w:after="0" w:line="240" w:lineRule="auto"/>
        <w:rPr>
          <w:rFonts w:ascii="Courier New" w:eastAsia="Times New Roman" w:hAnsi="Courier New" w:cs="Courier New"/>
        </w:rPr>
      </w:pPr>
      <w:r w:rsidRPr="005C7EE0">
        <w:rPr>
          <w:rFonts w:ascii="Courier New" w:eastAsia="Times New Roman" w:hAnsi="Courier New" w:cs="Courier New"/>
        </w:rPr>
        <w:t xml:space="preserve">       }</w:t>
      </w:r>
    </w:p>
    <w:p w:rsidR="005C7EE0" w:rsidRPr="005C7EE0" w:rsidRDefault="005C7EE0" w:rsidP="005C7EE0">
      <w:pPr>
        <w:spacing w:after="0" w:line="240" w:lineRule="auto"/>
        <w:rPr>
          <w:rFonts w:ascii="Courier New" w:eastAsia="Times New Roman" w:hAnsi="Courier New" w:cs="Courier New"/>
        </w:rPr>
      </w:pPr>
      <w:r w:rsidRPr="005C7EE0">
        <w:rPr>
          <w:rFonts w:ascii="Courier New" w:eastAsia="Times New Roman" w:hAnsi="Courier New" w:cs="Courier New"/>
        </w:rPr>
        <w:t xml:space="preserve">       return max;</w:t>
      </w:r>
    </w:p>
    <w:p w:rsidR="005C7EE0" w:rsidRPr="005C7EE0" w:rsidRDefault="005C7EE0" w:rsidP="005C7EE0">
      <w:pPr>
        <w:spacing w:after="0" w:line="240" w:lineRule="auto"/>
        <w:rPr>
          <w:rFonts w:ascii="Courier New" w:eastAsia="Times New Roman" w:hAnsi="Courier New" w:cs="Courier New"/>
        </w:rPr>
      </w:pPr>
      <w:r w:rsidRPr="005C7EE0">
        <w:rPr>
          <w:rFonts w:ascii="Courier New" w:eastAsia="Times New Roman" w:hAnsi="Courier New" w:cs="Courier New"/>
        </w:rPr>
        <w:t xml:space="preserve">    }</w:t>
      </w:r>
    </w:p>
    <w:sectPr w:rsidR="005C7EE0" w:rsidRPr="005C7EE0" w:rsidSect="00995430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48"/>
    <w:rsid w:val="0003240F"/>
    <w:rsid w:val="000723A1"/>
    <w:rsid w:val="00130C21"/>
    <w:rsid w:val="00241FF6"/>
    <w:rsid w:val="002C1C7E"/>
    <w:rsid w:val="0049074D"/>
    <w:rsid w:val="00572DFB"/>
    <w:rsid w:val="005B0490"/>
    <w:rsid w:val="005C7EE0"/>
    <w:rsid w:val="008A3205"/>
    <w:rsid w:val="008D03B7"/>
    <w:rsid w:val="00920B94"/>
    <w:rsid w:val="00995430"/>
    <w:rsid w:val="009E26B7"/>
    <w:rsid w:val="00BF5D33"/>
    <w:rsid w:val="00D47848"/>
    <w:rsid w:val="00E72EC9"/>
    <w:rsid w:val="00EA7CC6"/>
    <w:rsid w:val="00EB1A18"/>
    <w:rsid w:val="00EE10DD"/>
    <w:rsid w:val="00F94B17"/>
    <w:rsid w:val="00FD158F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820FD-1651-4E9A-B178-4692411B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47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cheng\AppData\Roaming\Microsoft\Templates\Facet%20design%20(blank)(3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4P3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7FEFF358-A5E2-4B53-825E-64565F7C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(blank)(3).dotx</Template>
  <TotalTime>52</TotalTime>
  <Pages>8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</vt:lpstr>
    </vt:vector>
  </TitlesOfParts>
  <Company>2014</Company>
  <LinksUpToDate>false</LinksUpToDate>
  <CharactersWithSpaces>10291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creator>Li Yicheng</dc:creator>
  <cp:keywords/>
  <cp:lastModifiedBy>Yicheng Li</cp:lastModifiedBy>
  <cp:revision>20</cp:revision>
  <dcterms:created xsi:type="dcterms:W3CDTF">2015-01-27T08:39:00Z</dcterms:created>
  <dcterms:modified xsi:type="dcterms:W3CDTF">2015-01-27T09:51:00Z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